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34B1" w14:textId="11EA86BE" w:rsidR="0058521F" w:rsidRPr="00E34479" w:rsidRDefault="00735F3A" w:rsidP="00735F3A">
      <w:pPr>
        <w:ind w:left="2880"/>
      </w:pPr>
      <w:r>
        <w:rPr>
          <w:b/>
          <w:sz w:val="36"/>
        </w:rPr>
        <w:t xml:space="preserve">     </w:t>
      </w:r>
      <w:r w:rsidR="00FC71A2" w:rsidRPr="00FC71A2">
        <w:rPr>
          <w:b/>
          <w:sz w:val="36"/>
        </w:rPr>
        <w:t>Aplikacija za online rezervaciju restorana</w:t>
      </w:r>
    </w:p>
    <w:p w14:paraId="395A3275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544E8945" w14:textId="77777777" w:rsidR="0058521F" w:rsidRPr="00E34479" w:rsidRDefault="0058521F" w:rsidP="0058521F">
      <w:pPr>
        <w:pStyle w:val="Title"/>
        <w:jc w:val="right"/>
      </w:pPr>
    </w:p>
    <w:p w14:paraId="63F502F1" w14:textId="77777777" w:rsidR="0058521F" w:rsidRPr="00E34479" w:rsidRDefault="0058521F" w:rsidP="0058521F"/>
    <w:p w14:paraId="497EC073" w14:textId="77777777" w:rsidR="0058521F" w:rsidRPr="00E34479" w:rsidRDefault="0058521F" w:rsidP="0058521F"/>
    <w:p w14:paraId="1EA9E102" w14:textId="77777777" w:rsidR="0058521F" w:rsidRPr="00ED72E6" w:rsidRDefault="0058521F" w:rsidP="0058521F">
      <w:pPr>
        <w:pStyle w:val="Title"/>
        <w:rPr>
          <w:sz w:val="32"/>
        </w:rPr>
      </w:pPr>
    </w:p>
    <w:p w14:paraId="7629CC69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53E8198C" w14:textId="2DFE3312" w:rsidR="00FC71A2" w:rsidRDefault="00FC71A2" w:rsidP="0058521F">
      <w:pPr>
        <w:jc w:val="right"/>
        <w:rPr>
          <w:sz w:val="24"/>
        </w:rPr>
      </w:pPr>
      <w:r w:rsidRPr="00FC71A2">
        <w:rPr>
          <w:sz w:val="24"/>
        </w:rPr>
        <w:t>Ridvan Appa Bugis</w:t>
      </w:r>
      <w:r>
        <w:rPr>
          <w:sz w:val="24"/>
        </w:rPr>
        <w:t xml:space="preserve"> IB-</w:t>
      </w:r>
      <w:r w:rsidRPr="00FC71A2">
        <w:rPr>
          <w:sz w:val="24"/>
        </w:rPr>
        <w:t>,</w:t>
      </w:r>
    </w:p>
    <w:p w14:paraId="5EEDA5F2" w14:textId="3F62E5D4" w:rsidR="00FC71A2" w:rsidRDefault="00FC71A2" w:rsidP="0058521F">
      <w:pPr>
        <w:jc w:val="right"/>
        <w:rPr>
          <w:sz w:val="24"/>
        </w:rPr>
      </w:pPr>
      <w:r w:rsidRPr="00FC71A2">
        <w:rPr>
          <w:sz w:val="24"/>
        </w:rPr>
        <w:t xml:space="preserve"> Nedim Nurkovi</w:t>
      </w:r>
      <w:r w:rsidR="00DF406E">
        <w:rPr>
          <w:sz w:val="24"/>
        </w:rPr>
        <w:t>ć</w:t>
      </w:r>
      <w:r>
        <w:rPr>
          <w:sz w:val="24"/>
        </w:rPr>
        <w:t xml:space="preserve"> IB210331</w:t>
      </w:r>
      <w:r w:rsidRPr="00FC71A2">
        <w:rPr>
          <w:sz w:val="24"/>
        </w:rPr>
        <w:t xml:space="preserve">, </w:t>
      </w:r>
    </w:p>
    <w:p w14:paraId="0CEB7696" w14:textId="3A26B1E8" w:rsidR="0058521F" w:rsidRPr="00E36CD3" w:rsidRDefault="00FC71A2" w:rsidP="0058521F">
      <w:pPr>
        <w:jc w:val="right"/>
        <w:rPr>
          <w:sz w:val="24"/>
        </w:rPr>
      </w:pPr>
      <w:r w:rsidRPr="00FC71A2">
        <w:rPr>
          <w:sz w:val="24"/>
        </w:rPr>
        <w:t xml:space="preserve">Emrah </w:t>
      </w:r>
      <w:r w:rsidR="00DF406E">
        <w:rPr>
          <w:sz w:val="24"/>
        </w:rPr>
        <w:t>Đ</w:t>
      </w:r>
      <w:r w:rsidRPr="00FC71A2">
        <w:rPr>
          <w:sz w:val="24"/>
        </w:rPr>
        <w:t>ulan</w:t>
      </w:r>
      <w:r>
        <w:rPr>
          <w:sz w:val="24"/>
        </w:rPr>
        <w:t xml:space="preserve"> IB-</w:t>
      </w:r>
    </w:p>
    <w:p w14:paraId="403106A6" w14:textId="77777777" w:rsidR="0058521F" w:rsidRPr="00E36CD3" w:rsidRDefault="0058521F" w:rsidP="0058521F">
      <w:pPr>
        <w:pStyle w:val="BodyText"/>
        <w:rPr>
          <w:sz w:val="24"/>
        </w:rPr>
      </w:pPr>
    </w:p>
    <w:p w14:paraId="33D8E3F3" w14:textId="77777777" w:rsidR="0058521F" w:rsidRPr="00E36CD3" w:rsidRDefault="0058521F" w:rsidP="0058521F">
      <w:pPr>
        <w:pStyle w:val="BodyText"/>
        <w:rPr>
          <w:sz w:val="24"/>
        </w:rPr>
      </w:pPr>
    </w:p>
    <w:p w14:paraId="22ADAC5C" w14:textId="2FF4D3D7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FC71A2">
        <w:rPr>
          <w:sz w:val="24"/>
        </w:rPr>
        <w:t>2</w:t>
      </w:r>
      <w:r w:rsidR="0023037C">
        <w:rPr>
          <w:sz w:val="24"/>
        </w:rPr>
        <w:t>0</w:t>
      </w:r>
      <w:r w:rsidR="00FC71A2">
        <w:rPr>
          <w:sz w:val="24"/>
        </w:rPr>
        <w:t>.3.2022</w:t>
      </w:r>
    </w:p>
    <w:p w14:paraId="7BB9F90B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289420F8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66"/>
        <w:gridCol w:w="842"/>
        <w:gridCol w:w="3091"/>
        <w:gridCol w:w="2631"/>
        <w:gridCol w:w="1614"/>
      </w:tblGrid>
      <w:tr w:rsidR="00A768E3" w:rsidRPr="005A30FF" w14:paraId="31665603" w14:textId="77777777" w:rsidTr="00A768E3">
        <w:tc>
          <w:tcPr>
            <w:tcW w:w="630" w:type="pct"/>
          </w:tcPr>
          <w:p w14:paraId="55C19B3D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7F6D687F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234EBB3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1E70CFD3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68E196E2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638B3ED5" w14:textId="77777777" w:rsidTr="00A768E3">
        <w:tc>
          <w:tcPr>
            <w:tcW w:w="630" w:type="pct"/>
          </w:tcPr>
          <w:p w14:paraId="3DFE78DF" w14:textId="1F516742" w:rsidR="00A768E3" w:rsidRPr="005A30FF" w:rsidRDefault="00567BCE" w:rsidP="0058521F">
            <w:pPr>
              <w:pStyle w:val="Tabletext"/>
              <w:spacing w:before="0" w:after="0"/>
              <w:jc w:val="center"/>
            </w:pPr>
            <w:r>
              <w:t>27.3.2022</w:t>
            </w:r>
          </w:p>
        </w:tc>
        <w:tc>
          <w:tcPr>
            <w:tcW w:w="428" w:type="pct"/>
          </w:tcPr>
          <w:p w14:paraId="666FDD4C" w14:textId="1D35B30C" w:rsidR="00A768E3" w:rsidRPr="005A30FF" w:rsidRDefault="00567BCE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14:paraId="6C89A817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14:paraId="78026161" w14:textId="0700B01E" w:rsidR="00A768E3" w:rsidRPr="005A30FF" w:rsidRDefault="0093634C" w:rsidP="0058521F">
            <w:pPr>
              <w:pStyle w:val="Tabletext"/>
              <w:spacing w:before="0" w:after="0"/>
              <w:jc w:val="center"/>
            </w:pPr>
            <w:r>
              <w:t>Inicijaln</w:t>
            </w:r>
            <w:r w:rsidR="00C94804">
              <w:t>a verzija</w:t>
            </w:r>
            <w:r>
              <w:t xml:space="preserve"> dokumenta</w:t>
            </w:r>
          </w:p>
        </w:tc>
        <w:tc>
          <w:tcPr>
            <w:tcW w:w="870" w:type="pct"/>
          </w:tcPr>
          <w:p w14:paraId="0E5EBD27" w14:textId="7B319804" w:rsidR="00A768E3" w:rsidRPr="005A30FF" w:rsidRDefault="00567BCE" w:rsidP="0058521F">
            <w:pPr>
              <w:pStyle w:val="Tabletext"/>
              <w:spacing w:before="0" w:after="0"/>
              <w:jc w:val="center"/>
            </w:pPr>
            <w:r>
              <w:t>Nedim Nuković</w:t>
            </w:r>
          </w:p>
        </w:tc>
      </w:tr>
      <w:tr w:rsidR="00A768E3" w:rsidRPr="005A30FF" w14:paraId="3B3CA192" w14:textId="77777777" w:rsidTr="00A768E3">
        <w:tc>
          <w:tcPr>
            <w:tcW w:w="630" w:type="pct"/>
          </w:tcPr>
          <w:p w14:paraId="6FF65E06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5981F48E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698FC67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4BBDF675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51A4D2ED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4D47EB51" w14:textId="77777777" w:rsidTr="00A768E3">
        <w:tc>
          <w:tcPr>
            <w:tcW w:w="630" w:type="pct"/>
          </w:tcPr>
          <w:p w14:paraId="200F1EDB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7F1F6F9A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7409620D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2703775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4B06571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0A2084A1" w14:textId="77777777" w:rsidTr="00A768E3">
        <w:tc>
          <w:tcPr>
            <w:tcW w:w="630" w:type="pct"/>
          </w:tcPr>
          <w:p w14:paraId="5B1B53B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4267BD1E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20CF0ABB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41DB71D0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1AAA162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1C8CB948" w14:textId="77777777" w:rsidR="0058521F" w:rsidRPr="00E34479" w:rsidRDefault="0058521F" w:rsidP="0058521F"/>
    <w:p w14:paraId="5DACB9C0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465ED63D" w14:textId="77777777" w:rsidR="00560137" w:rsidRPr="005F6241" w:rsidRDefault="00EE3B16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0003013" w:history="1">
        <w:r w:rsidR="00560137" w:rsidRPr="001A0E13">
          <w:rPr>
            <w:rStyle w:val="Hyperlink"/>
            <w:noProof/>
          </w:rPr>
          <w:t>1.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Uvod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3F4DB3AF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4" w:history="1">
        <w:r w:rsidR="00560137" w:rsidRPr="001A0E13">
          <w:rPr>
            <w:rStyle w:val="Hyperlink"/>
            <w:noProof/>
          </w:rPr>
          <w:t>1.1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Svrha dokumenta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22F30C07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5" w:history="1">
        <w:r w:rsidR="00560137" w:rsidRPr="001A0E13">
          <w:rPr>
            <w:rStyle w:val="Hyperlink"/>
            <w:noProof/>
          </w:rPr>
          <w:t>1.2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Definicije, akronimi i skraćenice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61213F02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6" w:history="1">
        <w:r w:rsidR="00560137" w:rsidRPr="001A0E13">
          <w:rPr>
            <w:rStyle w:val="Hyperlink"/>
            <w:noProof/>
          </w:rPr>
          <w:t>1.3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Reference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537B2118" w14:textId="77777777" w:rsidR="00560137" w:rsidRPr="005F6241" w:rsidRDefault="004137BF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17" w:history="1">
        <w:r w:rsidR="00560137" w:rsidRPr="001A0E13">
          <w:rPr>
            <w:rStyle w:val="Hyperlink"/>
            <w:noProof/>
          </w:rPr>
          <w:t>2.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35B168BE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8" w:history="1">
        <w:r w:rsidR="00560137" w:rsidRPr="001A0E13">
          <w:rPr>
            <w:rStyle w:val="Hyperlink"/>
            <w:noProof/>
          </w:rPr>
          <w:t>2.1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Pozadina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720BFE63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9" w:history="1">
        <w:r w:rsidR="00560137" w:rsidRPr="001A0E13">
          <w:rPr>
            <w:rStyle w:val="Hyperlink"/>
            <w:noProof/>
          </w:rPr>
          <w:t>2.2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problema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512B131A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0" w:history="1">
        <w:r w:rsidR="00560137" w:rsidRPr="001A0E13">
          <w:rPr>
            <w:rStyle w:val="Hyperlink"/>
            <w:noProof/>
          </w:rPr>
          <w:t>2.3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Učesnici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7C889F16" w14:textId="79807FE4" w:rsidR="00560137" w:rsidRPr="005F6241" w:rsidRDefault="004137BF">
      <w:pPr>
        <w:pStyle w:val="TOC3"/>
        <w:rPr>
          <w:noProof/>
          <w:szCs w:val="22"/>
          <w:lang w:val="bs-Latn-BA" w:eastAsia="bs-Latn-BA"/>
        </w:rPr>
      </w:pPr>
      <w:hyperlink w:anchor="_Toc370003021" w:history="1">
        <w:r w:rsidR="00560137" w:rsidRPr="001A0E13">
          <w:rPr>
            <w:rStyle w:val="Hyperlink"/>
            <w:noProof/>
          </w:rPr>
          <w:t>2.3.1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1871C6">
          <w:rPr>
            <w:rStyle w:val="Hyperlink"/>
            <w:noProof/>
          </w:rPr>
          <w:t>Adi Alikalfić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_Toc370003021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204C1C9C" w14:textId="29F576B5" w:rsidR="00560137" w:rsidRPr="005F6241" w:rsidRDefault="004137BF">
      <w:pPr>
        <w:pStyle w:val="TOC3"/>
        <w:rPr>
          <w:noProof/>
          <w:szCs w:val="22"/>
          <w:lang w:val="bs-Latn-BA" w:eastAsia="bs-Latn-BA"/>
        </w:rPr>
      </w:pPr>
      <w:hyperlink w:anchor="_Toc370003022" w:history="1">
        <w:r w:rsidR="00560137" w:rsidRPr="001A0E13">
          <w:rPr>
            <w:rStyle w:val="Hyperlink"/>
            <w:noProof/>
          </w:rPr>
          <w:t>2.3.2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1871C6">
          <w:rPr>
            <w:rStyle w:val="Hyperlink"/>
            <w:noProof/>
          </w:rPr>
          <w:t>Sanel Krvavac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_Toc370003022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22F24BD7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3" w:history="1">
        <w:r w:rsidR="00560137" w:rsidRPr="001A0E13">
          <w:rPr>
            <w:rStyle w:val="Hyperlink"/>
            <w:noProof/>
          </w:rPr>
          <w:t>2.4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Opšti ciljevi i problemi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44542F4D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4" w:history="1">
        <w:r w:rsidR="00560137" w:rsidRPr="001A0E13">
          <w:rPr>
            <w:rStyle w:val="Hyperlink"/>
            <w:noProof/>
          </w:rPr>
          <w:t>2.5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Korisnici i njihovi ciljevi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6</w:t>
        </w:r>
        <w:r w:rsidR="00560137">
          <w:rPr>
            <w:noProof/>
            <w:webHidden/>
          </w:rPr>
          <w:fldChar w:fldCharType="end"/>
        </w:r>
      </w:hyperlink>
    </w:p>
    <w:p w14:paraId="6CA77FA7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5" w:history="1">
        <w:r w:rsidR="00560137" w:rsidRPr="001A0E13">
          <w:rPr>
            <w:rStyle w:val="Hyperlink"/>
            <w:noProof/>
          </w:rPr>
          <w:t>2.6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Sumarni Pregled mogućnosti sistema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70D90BF9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6" w:history="1">
        <w:r w:rsidR="00560137" w:rsidRPr="001A0E13">
          <w:rPr>
            <w:rStyle w:val="Hyperlink"/>
            <w:noProof/>
          </w:rPr>
          <w:t>2.7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Pretpostavke i ovisnost o drugim sistemima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51AD3549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7" w:history="1">
        <w:r w:rsidR="00560137" w:rsidRPr="001A0E13">
          <w:rPr>
            <w:rStyle w:val="Hyperlink"/>
            <w:noProof/>
          </w:rPr>
          <w:t>2.8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CIJENA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7CE205A9" w14:textId="77777777" w:rsidR="00560137" w:rsidRPr="005F6241" w:rsidRDefault="004137BF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8" w:history="1">
        <w:r w:rsidR="00560137" w:rsidRPr="001A0E13">
          <w:rPr>
            <w:rStyle w:val="Hyperlink"/>
            <w:noProof/>
          </w:rPr>
          <w:t>2.9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Alternativna rješenja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060023ED" w14:textId="77777777" w:rsidR="00560137" w:rsidRPr="005F6241" w:rsidRDefault="004137BF">
      <w:pPr>
        <w:pStyle w:val="TOC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370003029" w:history="1">
        <w:r w:rsidR="00560137" w:rsidRPr="001A0E13">
          <w:rPr>
            <w:rStyle w:val="Hyperlink"/>
            <w:noProof/>
          </w:rPr>
          <w:t>2.10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Poslovna opravdanost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4E6EF491" w14:textId="77777777" w:rsidR="00560137" w:rsidRPr="005F6241" w:rsidRDefault="004137BF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30" w:history="1">
        <w:r w:rsidR="00560137" w:rsidRPr="001A0E13">
          <w:rPr>
            <w:rStyle w:val="Hyperlink"/>
            <w:noProof/>
          </w:rPr>
          <w:t>3.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Prilozi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_Toc370003030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8</w:t>
        </w:r>
        <w:r w:rsidR="00560137">
          <w:rPr>
            <w:noProof/>
            <w:webHidden/>
          </w:rPr>
          <w:fldChar w:fldCharType="end"/>
        </w:r>
      </w:hyperlink>
    </w:p>
    <w:p w14:paraId="11A944BB" w14:textId="77777777" w:rsidR="009E215B" w:rsidRPr="00E34479" w:rsidRDefault="00EE3B16">
      <w:r w:rsidRPr="00E34479">
        <w:rPr>
          <w:b/>
          <w:bCs/>
        </w:rPr>
        <w:fldChar w:fldCharType="end"/>
      </w:r>
    </w:p>
    <w:p w14:paraId="25BE7C8C" w14:textId="77777777" w:rsidR="009E215B" w:rsidRPr="00E34479" w:rsidRDefault="009E215B" w:rsidP="009E215B"/>
    <w:p w14:paraId="17BCCCB2" w14:textId="77777777" w:rsidR="009E215B" w:rsidRPr="00E34479" w:rsidRDefault="009E215B">
      <w:pPr>
        <w:pStyle w:val="Title"/>
      </w:pPr>
    </w:p>
    <w:p w14:paraId="4105873B" w14:textId="77777777"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370003013"/>
      <w:r w:rsidR="00D74A67" w:rsidRPr="002F4711">
        <w:lastRenderedPageBreak/>
        <w:t>Uvod</w:t>
      </w:r>
      <w:bookmarkEnd w:id="1"/>
    </w:p>
    <w:p w14:paraId="58C5E2DE" w14:textId="6D58FC02" w:rsidR="00A57BFF" w:rsidRPr="00A57BFF" w:rsidRDefault="00A57BFF" w:rsidP="00A57BFF">
      <w:pPr>
        <w:rPr>
          <w:szCs w:val="22"/>
        </w:rPr>
      </w:pPr>
      <w:bookmarkStart w:id="2" w:name="_Toc334234469"/>
      <w:bookmarkStart w:id="3" w:name="_Toc370003014"/>
      <w:bookmarkStart w:id="4" w:name="_Toc317626440"/>
      <w:r w:rsidRPr="00A57BFF">
        <w:rPr>
          <w:szCs w:val="22"/>
        </w:rPr>
        <w:t xml:space="preserve">Dokument Vizija projekta prati postupak projektovanja web aplikacije </w:t>
      </w:r>
      <w:r>
        <w:rPr>
          <w:szCs w:val="22"/>
        </w:rPr>
        <w:t>za online rezervaciju restorana</w:t>
      </w:r>
      <w:r w:rsidRPr="00A57BFF">
        <w:rPr>
          <w:szCs w:val="22"/>
        </w:rPr>
        <w:t>. Procesi koji se tiču određenog korisnika,  kao i  zaduženosti za određene funckije, će biti predstavljeni. Ovaj dokument sadrži osnovne informacije o procesu izrade aplikacije, troškove, upute i bilo koja druga relevantna razmatranja.</w:t>
      </w:r>
    </w:p>
    <w:p w14:paraId="035AD0F6" w14:textId="63B3C118" w:rsidR="00690126" w:rsidRPr="009D1ECB" w:rsidRDefault="00690126" w:rsidP="00690126">
      <w:pPr>
        <w:pStyle w:val="Heading2"/>
        <w:spacing w:before="240" w:line="240" w:lineRule="atLeast"/>
      </w:pPr>
      <w:r w:rsidRPr="009D1ECB">
        <w:t>Svrha dokumenta</w:t>
      </w:r>
      <w:bookmarkEnd w:id="2"/>
      <w:bookmarkEnd w:id="3"/>
    </w:p>
    <w:p w14:paraId="7B63DF38" w14:textId="38A1C930" w:rsidR="00567BCE" w:rsidRDefault="00567BCE" w:rsidP="00B507FB">
      <w:r>
        <w:t>Softverski zahtjevi u ovom dokumentu su specificirani za aplikaciju za online rezervaciju restorana.</w:t>
      </w:r>
    </w:p>
    <w:p w14:paraId="31B01A78" w14:textId="6236878A" w:rsidR="00567BCE" w:rsidRDefault="00567BCE" w:rsidP="00B507FB">
      <w:r>
        <w:t>Broj verzije 1.0.</w:t>
      </w:r>
    </w:p>
    <w:p w14:paraId="363DA6B3" w14:textId="58C24AB6" w:rsidR="00690126" w:rsidRDefault="00567BCE" w:rsidP="00B507FB">
      <w:r>
        <w:t>Osobe kojima je namijenjen ovaj dokument su</w:t>
      </w:r>
      <w:r w:rsidR="00690126" w:rsidRPr="00E34479">
        <w:t xml:space="preserve"> programeri, projekt menadžeri, marketinško osoblje, korisnici</w:t>
      </w:r>
      <w:r w:rsidR="0051392F">
        <w:t xml:space="preserve"> i </w:t>
      </w:r>
      <w:r w:rsidR="00690126" w:rsidRPr="00E34479">
        <w:t>kreatori dokumentacije.</w:t>
      </w:r>
    </w:p>
    <w:p w14:paraId="7631007C" w14:textId="77777777" w:rsidR="00690126" w:rsidRPr="009D1ECB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370003015"/>
      <w:r w:rsidRPr="009D1ECB">
        <w:t>Definicije, akronimi i skraćenice</w:t>
      </w:r>
      <w:bookmarkEnd w:id="5"/>
      <w:bookmarkEnd w:id="6"/>
    </w:p>
    <w:p w14:paraId="1BC2710E" w14:textId="77777777" w:rsidR="00690126" w:rsidRPr="009D1ECB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370003016"/>
      <w:r w:rsidRPr="009D1ECB">
        <w:t>Reference</w:t>
      </w:r>
      <w:bookmarkEnd w:id="7"/>
      <w:bookmarkEnd w:id="8"/>
    </w:p>
    <w:p w14:paraId="4D65F281" w14:textId="1B48EAB6" w:rsidR="00690126" w:rsidRPr="001F7E77" w:rsidRDefault="00690126" w:rsidP="001F7E77">
      <w:pPr>
        <w:rPr>
          <w:color w:val="FF0000"/>
        </w:rPr>
      </w:pPr>
    </w:p>
    <w:p w14:paraId="5B1526B6" w14:textId="77777777" w:rsidR="00DA6551" w:rsidRDefault="00B13BBE" w:rsidP="00DA6551">
      <w:pPr>
        <w:pStyle w:val="Heading1"/>
      </w:pPr>
      <w:r w:rsidRPr="002F4711">
        <w:br w:type="page"/>
      </w:r>
      <w:bookmarkStart w:id="9" w:name="_Toc370003017"/>
      <w:bookmarkEnd w:id="4"/>
      <w:r w:rsidR="00DA6551">
        <w:lastRenderedPageBreak/>
        <w:t>Opis projekta</w:t>
      </w:r>
      <w:bookmarkEnd w:id="9"/>
    </w:p>
    <w:p w14:paraId="6C5D2FC1" w14:textId="77777777" w:rsidR="00A3155C" w:rsidRPr="00A3155C" w:rsidRDefault="00A3155C" w:rsidP="00A3155C">
      <w:pPr>
        <w:pStyle w:val="Heading2"/>
      </w:pPr>
      <w:bookmarkStart w:id="10" w:name="_Toc370003018"/>
      <w:r>
        <w:t>Pozadina projekta</w:t>
      </w:r>
      <w:bookmarkEnd w:id="10"/>
    </w:p>
    <w:p w14:paraId="217B37BB" w14:textId="2AFFE5CD" w:rsidR="00A05E3F" w:rsidRDefault="00971889" w:rsidP="00A05E3F">
      <w:bookmarkStart w:id="11" w:name="_Toc344766206"/>
      <w:r>
        <w:t>Aplikacija za</w:t>
      </w:r>
      <w:r w:rsidR="001871C6">
        <w:t xml:space="preserve"> online</w:t>
      </w:r>
      <w:r>
        <w:t xml:space="preserve"> rezervaciju restorana je vrsta aplikacije koja će pružati podršku radu restorana.</w:t>
      </w:r>
    </w:p>
    <w:p w14:paraId="70DF8517" w14:textId="0E87F611" w:rsidR="00971889" w:rsidRDefault="00971889" w:rsidP="00A05E3F">
      <w:r>
        <w:t>Pored podrške</w:t>
      </w:r>
      <w:r w:rsidR="0093634C">
        <w:t xml:space="preserve"> vlasnicima</w:t>
      </w:r>
      <w:r>
        <w:t xml:space="preserve"> restorana isto tako daje i pomoć gostima koji žele da rezervišu svoje mjesto u restoranu.</w:t>
      </w:r>
    </w:p>
    <w:p w14:paraId="788927FC" w14:textId="70A39690" w:rsidR="00971889" w:rsidRDefault="00971889" w:rsidP="00A05E3F">
      <w:r>
        <w:t>Ova aplikacija će biti spojna tačka između vlasnika restorana i gostiju jer će imati sve što im treba.</w:t>
      </w:r>
    </w:p>
    <w:p w14:paraId="0F15C306" w14:textId="725C023E" w:rsidR="00DA6551" w:rsidRPr="00995DFF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370003019"/>
      <w:bookmarkEnd w:id="11"/>
      <w:r w:rsidRPr="00995DFF">
        <w:t>Opis problema</w:t>
      </w:r>
      <w:bookmarkEnd w:id="12"/>
      <w:bookmarkEnd w:id="13"/>
    </w:p>
    <w:p w14:paraId="64840CD7" w14:textId="13D36B5B" w:rsidR="000A29AC" w:rsidRDefault="000A29AC" w:rsidP="000A29AC">
      <w:r>
        <w:t>Prvi i najbitniji korak svakog posjetioca nekom restoranu je na</w:t>
      </w:r>
      <w:r w:rsidR="0093634C">
        <w:t>ć</w:t>
      </w:r>
      <w:r>
        <w:t>i i rezevisati pogodan restoran.</w:t>
      </w:r>
    </w:p>
    <w:p w14:paraId="50E77899" w14:textId="2096A60F" w:rsidR="00DA6551" w:rsidRPr="00F4642A" w:rsidRDefault="000A29AC" w:rsidP="000A29AC">
      <w:r>
        <w:t>Sam proces potrage za restoranom mo</w:t>
      </w:r>
      <w:r w:rsidR="0093634C">
        <w:t>ž</w:t>
      </w:r>
      <w:r>
        <w:t>e biti mukotrpan proces - restoran mora biti pogodan za posjetioca i tako</w:t>
      </w:r>
      <w:r w:rsidR="0093634C">
        <w:t>đ</w:t>
      </w:r>
      <w:r>
        <w:t xml:space="preserve">er mora imati slobodno mjesto za njegovu rezervaciju na </w:t>
      </w:r>
      <w:r w:rsidR="0093634C">
        <w:t>ž</w:t>
      </w:r>
      <w:r>
        <w:t>eljeni datum. Da bi izbjegli dosta potro</w:t>
      </w:r>
      <w:r w:rsidR="0093634C">
        <w:t>š</w:t>
      </w:r>
      <w:r>
        <w:t>enog vremena i telefonskih poziva, u igru dolazi online rezervisanje i pretra</w:t>
      </w:r>
      <w:r w:rsidR="0093634C">
        <w:t>ž</w:t>
      </w:r>
      <w:r>
        <w:t>ivanje putem web aplikacije</w:t>
      </w:r>
      <w:r w:rsidR="00DA6551" w:rsidRPr="00F4642A">
        <w:rPr>
          <w:spacing w:val="-1"/>
        </w:rPr>
        <w:t>.</w:t>
      </w:r>
    </w:p>
    <w:p w14:paraId="5B0A60FE" w14:textId="77777777" w:rsidR="007310B1" w:rsidRDefault="007310B1" w:rsidP="00DA6551">
      <w:pPr>
        <w:pStyle w:val="Heading2"/>
        <w:spacing w:before="240" w:after="60" w:line="276" w:lineRule="auto"/>
      </w:pPr>
      <w:bookmarkStart w:id="14" w:name="_Toc370003020"/>
      <w:bookmarkStart w:id="15" w:name="_Toc344766208"/>
      <w:r>
        <w:t>Učesnici projekta</w:t>
      </w:r>
      <w:bookmarkEnd w:id="14"/>
    </w:p>
    <w:p w14:paraId="3837E131" w14:textId="77777777" w:rsidR="007310B1" w:rsidRDefault="00A05E3F" w:rsidP="001A1EE3">
      <w:r>
        <w:t>Sažeti pregled učesnika projekta:</w:t>
      </w:r>
    </w:p>
    <w:p w14:paraId="52C6E460" w14:textId="42E25C47" w:rsidR="001A1EE3" w:rsidRDefault="00A55649" w:rsidP="005F6241">
      <w:pPr>
        <w:numPr>
          <w:ilvl w:val="0"/>
          <w:numId w:val="9"/>
        </w:numPr>
      </w:pPr>
      <w:r>
        <w:t>Vlasnici restorana</w:t>
      </w:r>
    </w:p>
    <w:p w14:paraId="33340CF8" w14:textId="064114F1" w:rsidR="001A1EE3" w:rsidRDefault="00A55649" w:rsidP="005F6241">
      <w:pPr>
        <w:numPr>
          <w:ilvl w:val="0"/>
          <w:numId w:val="9"/>
        </w:numPr>
      </w:pPr>
      <w:r>
        <w:t>Klijenti koji žele rezervisati sto (gosti)</w:t>
      </w:r>
    </w:p>
    <w:p w14:paraId="6EE2549E" w14:textId="6BE2B0D0" w:rsidR="001A1EE3" w:rsidRDefault="00A55649" w:rsidP="005F6241">
      <w:pPr>
        <w:numPr>
          <w:ilvl w:val="0"/>
          <w:numId w:val="9"/>
        </w:numPr>
      </w:pPr>
      <w:r>
        <w:t xml:space="preserve">Admini koji </w:t>
      </w:r>
      <w:r w:rsidR="00F0035B">
        <w:t>imaju mogućnost upravljanja korisnicima i</w:t>
      </w:r>
      <w:r>
        <w:t xml:space="preserve"> restoran</w:t>
      </w:r>
      <w:r w:rsidR="00F0035B">
        <w:t>ima</w:t>
      </w:r>
    </w:p>
    <w:p w14:paraId="64158C7C" w14:textId="4D5A366D" w:rsidR="001A1EE3" w:rsidRDefault="001A1EE3" w:rsidP="007310B1"/>
    <w:p w14:paraId="18E6CB57" w14:textId="74CB76B9" w:rsidR="00300F12" w:rsidRDefault="00300F12" w:rsidP="007310B1"/>
    <w:p w14:paraId="3C967F6F" w14:textId="77777777" w:rsidR="00300F12" w:rsidRDefault="00300F12" w:rsidP="007310B1"/>
    <w:p w14:paraId="2F93F4E0" w14:textId="5A25F91C" w:rsidR="00300F12" w:rsidRDefault="00300F12" w:rsidP="007310B1"/>
    <w:p w14:paraId="29BB66D6" w14:textId="752AFE15" w:rsidR="001A1EE3" w:rsidRDefault="007021A5" w:rsidP="001A1EE3">
      <w:pPr>
        <w:pStyle w:val="Heading3"/>
      </w:pPr>
      <w:r>
        <w:t>Adi Alikalfić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1A1EE3" w14:paraId="24A0E5AB" w14:textId="77777777" w:rsidTr="005F6241">
        <w:tc>
          <w:tcPr>
            <w:tcW w:w="2235" w:type="dxa"/>
            <w:shd w:val="clear" w:color="auto" w:fill="auto"/>
          </w:tcPr>
          <w:p w14:paraId="1564E7E7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5B213952" w14:textId="21C14530" w:rsidR="001A1EE3" w:rsidRDefault="007021A5" w:rsidP="005F6241">
            <w:pPr>
              <w:spacing w:before="0" w:after="0"/>
            </w:pPr>
            <w:r>
              <w:t>Vlasnik lokalnog restorana</w:t>
            </w:r>
          </w:p>
        </w:tc>
      </w:tr>
      <w:tr w:rsidR="001A1EE3" w14:paraId="0D20C208" w14:textId="77777777" w:rsidTr="005F6241">
        <w:tc>
          <w:tcPr>
            <w:tcW w:w="2235" w:type="dxa"/>
            <w:shd w:val="clear" w:color="auto" w:fill="auto"/>
          </w:tcPr>
          <w:p w14:paraId="4B9793A8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11087943" w14:textId="2BD961C1" w:rsidR="001A1EE3" w:rsidRDefault="007021A5" w:rsidP="005F6241">
            <w:pPr>
              <w:spacing w:before="0" w:after="0"/>
            </w:pPr>
            <w:r>
              <w:t>Vlasnici restorana</w:t>
            </w:r>
          </w:p>
        </w:tc>
      </w:tr>
      <w:tr w:rsidR="001A1EE3" w14:paraId="6F4A9AD7" w14:textId="77777777" w:rsidTr="005F6241">
        <w:tc>
          <w:tcPr>
            <w:tcW w:w="2235" w:type="dxa"/>
            <w:shd w:val="clear" w:color="auto" w:fill="auto"/>
          </w:tcPr>
          <w:p w14:paraId="3CC05358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394A37C7" w14:textId="5D370194" w:rsidR="001A1EE3" w:rsidRDefault="00273E08" w:rsidP="005F6241">
            <w:pPr>
              <w:spacing w:before="0" w:after="0"/>
            </w:pPr>
            <w:r>
              <w:t>Kreaciju korisničkog profila, kreaciju restorana, upravljanje restoranom</w:t>
            </w:r>
          </w:p>
        </w:tc>
      </w:tr>
      <w:tr w:rsidR="001A1EE3" w14:paraId="115D6DC1" w14:textId="77777777" w:rsidTr="005F6241">
        <w:tc>
          <w:tcPr>
            <w:tcW w:w="2235" w:type="dxa"/>
            <w:shd w:val="clear" w:color="auto" w:fill="auto"/>
          </w:tcPr>
          <w:p w14:paraId="1C232A3C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0C180AA7" w14:textId="77777777" w:rsidR="001A1EE3" w:rsidRDefault="001A1EE3" w:rsidP="005F6241">
            <w:pPr>
              <w:spacing w:before="0" w:after="0"/>
            </w:pPr>
          </w:p>
        </w:tc>
      </w:tr>
      <w:tr w:rsidR="001A1EE3" w14:paraId="52898FF9" w14:textId="77777777" w:rsidTr="005F6241">
        <w:tc>
          <w:tcPr>
            <w:tcW w:w="2235" w:type="dxa"/>
            <w:shd w:val="clear" w:color="auto" w:fill="auto"/>
          </w:tcPr>
          <w:p w14:paraId="48484AB9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18676B3C" w14:textId="5280EA03" w:rsidR="001A1EE3" w:rsidRDefault="004137BF" w:rsidP="005F6241">
            <w:pPr>
              <w:spacing w:before="0" w:after="0"/>
            </w:pPr>
            <w:hyperlink r:id="rId10" w:history="1">
              <w:r w:rsidR="00273E08" w:rsidRPr="000B2DE4">
                <w:rPr>
                  <w:rStyle w:val="Hyperlink"/>
                </w:rPr>
                <w:t>adi.alikalfić@hotmail.com</w:t>
              </w:r>
            </w:hyperlink>
            <w:r w:rsidR="00273E08">
              <w:t>, 036-254-382</w:t>
            </w:r>
          </w:p>
        </w:tc>
      </w:tr>
    </w:tbl>
    <w:p w14:paraId="02651F9F" w14:textId="3DD9D586" w:rsidR="001A1EE3" w:rsidRDefault="00273E08" w:rsidP="007310B1">
      <w:pPr>
        <w:pStyle w:val="Heading3"/>
      </w:pPr>
      <w:r>
        <w:lastRenderedPageBreak/>
        <w:t>Sanel Krvavac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7156"/>
      </w:tblGrid>
      <w:tr w:rsidR="001A1EE3" w14:paraId="7CEBFB72" w14:textId="77777777" w:rsidTr="005F6241">
        <w:tc>
          <w:tcPr>
            <w:tcW w:w="2235" w:type="dxa"/>
            <w:shd w:val="clear" w:color="auto" w:fill="auto"/>
          </w:tcPr>
          <w:p w14:paraId="7C7ADA45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10147C29" w14:textId="71FA368F" w:rsidR="001A1EE3" w:rsidRDefault="00273E08" w:rsidP="005F6241">
            <w:pPr>
              <w:spacing w:before="0" w:after="0"/>
            </w:pPr>
            <w:r>
              <w:t xml:space="preserve">Student </w:t>
            </w:r>
          </w:p>
        </w:tc>
      </w:tr>
      <w:tr w:rsidR="001A1EE3" w14:paraId="375627A6" w14:textId="77777777" w:rsidTr="005F6241">
        <w:tc>
          <w:tcPr>
            <w:tcW w:w="2235" w:type="dxa"/>
            <w:shd w:val="clear" w:color="auto" w:fill="auto"/>
          </w:tcPr>
          <w:p w14:paraId="041A3A5B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7D3D64EF" w14:textId="6F1A4084" w:rsidR="001A1EE3" w:rsidRDefault="00273E08" w:rsidP="005F6241">
            <w:pPr>
              <w:spacing w:before="0" w:after="0"/>
            </w:pPr>
            <w:r>
              <w:t>Klijenti (gosti)</w:t>
            </w:r>
          </w:p>
        </w:tc>
      </w:tr>
      <w:tr w:rsidR="001A1EE3" w14:paraId="608A37C3" w14:textId="77777777" w:rsidTr="005F6241">
        <w:tc>
          <w:tcPr>
            <w:tcW w:w="2235" w:type="dxa"/>
            <w:shd w:val="clear" w:color="auto" w:fill="auto"/>
          </w:tcPr>
          <w:p w14:paraId="7F3BEAD6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38AD0449" w14:textId="67DE1397" w:rsidR="001A1EE3" w:rsidRDefault="007021A5" w:rsidP="005F6241">
            <w:pPr>
              <w:spacing w:before="0" w:after="0"/>
            </w:pPr>
            <w:r>
              <w:t xml:space="preserve">Kreaciju korisničkog profila, </w:t>
            </w:r>
            <w:r w:rsidR="00273E08">
              <w:t>rezervaciju stolova u restoranu, rating opcija za restoran</w:t>
            </w:r>
          </w:p>
        </w:tc>
      </w:tr>
      <w:tr w:rsidR="001A1EE3" w14:paraId="4D30C18E" w14:textId="77777777" w:rsidTr="005F6241">
        <w:tc>
          <w:tcPr>
            <w:tcW w:w="2235" w:type="dxa"/>
            <w:shd w:val="clear" w:color="auto" w:fill="auto"/>
          </w:tcPr>
          <w:p w14:paraId="318A2C7A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1CD908BB" w14:textId="77777777" w:rsidR="001A1EE3" w:rsidRDefault="001A1EE3" w:rsidP="005F6241">
            <w:pPr>
              <w:spacing w:before="0" w:after="0"/>
            </w:pPr>
          </w:p>
        </w:tc>
      </w:tr>
      <w:tr w:rsidR="001A1EE3" w14:paraId="52A7D1A3" w14:textId="77777777" w:rsidTr="005F6241">
        <w:tc>
          <w:tcPr>
            <w:tcW w:w="2235" w:type="dxa"/>
            <w:shd w:val="clear" w:color="auto" w:fill="auto"/>
          </w:tcPr>
          <w:p w14:paraId="627E3355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1E844069" w14:textId="24775A4E" w:rsidR="001A1EE3" w:rsidRDefault="004137BF" w:rsidP="005F6241">
            <w:pPr>
              <w:spacing w:before="0" w:after="0"/>
            </w:pPr>
            <w:hyperlink r:id="rId11" w:history="1">
              <w:r w:rsidR="00273E08" w:rsidRPr="000B2DE4">
                <w:rPr>
                  <w:rStyle w:val="Hyperlink"/>
                </w:rPr>
                <w:t>sanel.krvavac@hotmail.com</w:t>
              </w:r>
            </w:hyperlink>
            <w:r w:rsidR="001A1EE3">
              <w:t>, 036-</w:t>
            </w:r>
            <w:r w:rsidR="00273E08">
              <w:t>378</w:t>
            </w:r>
            <w:r w:rsidR="001A1EE3">
              <w:t>-</w:t>
            </w:r>
            <w:r w:rsidR="00273E08">
              <w:t>225</w:t>
            </w:r>
          </w:p>
        </w:tc>
      </w:tr>
    </w:tbl>
    <w:p w14:paraId="3BA69E13" w14:textId="7562B290" w:rsidR="00481EB1" w:rsidRPr="001F7E77" w:rsidRDefault="00481EB1" w:rsidP="007310B1">
      <w:pPr>
        <w:rPr>
          <w:color w:val="FF0000"/>
        </w:rPr>
      </w:pPr>
    </w:p>
    <w:p w14:paraId="020B1DC4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6" w:name="_Toc370003023"/>
      <w:r w:rsidRPr="00995DFF">
        <w:t>Opšti ciljevi i problemi</w:t>
      </w:r>
      <w:bookmarkEnd w:id="15"/>
      <w:bookmarkEnd w:id="16"/>
    </w:p>
    <w:p w14:paraId="7F819A07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14:paraId="29FEF6BB" w14:textId="77777777"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14:paraId="53F79B9A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4C3BFA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A5A9B5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6C4DF6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14:paraId="4FC9227E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367D" w14:textId="71B0561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Ažurna evidencija podataka </w:t>
            </w:r>
            <w:r w:rsidR="0043275E">
              <w:rPr>
                <w:rFonts w:cs="Verdana"/>
              </w:rPr>
              <w:t>o restoranima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478E" w14:textId="27AA220C" w:rsidR="00DA6551" w:rsidRPr="00795558" w:rsidRDefault="00795558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Theme="minorHAnsi" w:hAnsiTheme="minorHAnsi" w:cstheme="minorHAnsi"/>
                <w:szCs w:val="22"/>
              </w:rPr>
            </w:pPr>
            <w:r w:rsidRPr="00795558">
              <w:rPr>
                <w:rFonts w:asciiTheme="minorHAnsi" w:hAnsiTheme="minorHAnsi" w:cstheme="minorHAnsi"/>
                <w:szCs w:val="22"/>
              </w:rPr>
              <w:t>Preko profila restorana gosti a i vlasnici mogu da dobiju pregled restorana</w:t>
            </w:r>
            <w:r w:rsidR="000C7184">
              <w:rPr>
                <w:rFonts w:asciiTheme="minorHAnsi" w:hAnsiTheme="minorHAnsi" w:cstheme="minorHAnsi"/>
                <w:szCs w:val="22"/>
              </w:rPr>
              <w:t>,</w:t>
            </w:r>
            <w:r w:rsidRPr="00795558">
              <w:rPr>
                <w:rFonts w:asciiTheme="minorHAnsi" w:hAnsiTheme="minorHAnsi" w:cstheme="minorHAnsi"/>
                <w:szCs w:val="22"/>
              </w:rPr>
              <w:t xml:space="preserve"> od toga šta se nalazi na meniju do broja stolova i lokacije 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ECE0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3B253318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22CC" w14:textId="6F4E3BD8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Brzo </w:t>
            </w:r>
            <w:r w:rsidR="003E633E">
              <w:rPr>
                <w:rFonts w:cs="Verdana"/>
              </w:rPr>
              <w:t>rezervisanje stolova u restoranima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E2F2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3B0D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31B1CE91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039A" w14:textId="5A644001"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o </w:t>
            </w:r>
            <w:r w:rsidR="003E633E">
              <w:rPr>
                <w:rFonts w:cs="Verdana"/>
              </w:rPr>
              <w:t>rezervacijama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E34A" w14:textId="06257415" w:rsidR="00DA6551" w:rsidRPr="00F4642A" w:rsidRDefault="003E633E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1"/>
              </w:rPr>
              <w:t>Pregledna evidencija rezervacija u restoranu gdje se dobiju sve potrebne informacije za rezervacij</w:t>
            </w:r>
            <w:r w:rsidR="003C40FD">
              <w:rPr>
                <w:rFonts w:cs="Verdana"/>
                <w:spacing w:val="1"/>
              </w:rPr>
              <w:t>e</w:t>
            </w:r>
            <w:r>
              <w:rPr>
                <w:rFonts w:cs="Verdana"/>
                <w:spacing w:val="1"/>
              </w:rPr>
              <w:t xml:space="preserve"> kao što su datum i vrijeme rezervacije, broj gostiju i mogućnost podnošenja narudžbe.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7E7F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2F165702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510B" w14:textId="2E465FA7" w:rsidR="00DA6551" w:rsidRPr="00F4642A" w:rsidRDefault="008415D6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Početna stranica sa pregledom popularnih lokacija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FFB0" w14:textId="3BDFF521" w:rsidR="00DA6551" w:rsidRPr="00F4642A" w:rsidRDefault="008415D6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Početna stranica kojoj imaju pristup svi korisnici bili oni logirani ili ne na kojoj se može upisati naziv grada i nakon toga dobijete pregled svih restorana u tom gradu.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EB3C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DA6551" w:rsidRPr="00F4642A" w14:paraId="7E07FCDB" w14:textId="77777777" w:rsidTr="00C3380F">
        <w:trPr>
          <w:trHeight w:val="1099"/>
        </w:trPr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A519" w14:textId="7B9F3E97" w:rsidR="00DA6551" w:rsidRPr="00F4642A" w:rsidRDefault="008415D6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Uređivanje i kreacija restorana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6645" w14:textId="16BDAC66" w:rsidR="00DA6551" w:rsidRPr="00F4642A" w:rsidRDefault="008415D6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Vlasniku restorana se omogućuje manipulacija podacima restorana, kao što su uređivanje menija (dodavanje novih jela na meni), dodavanje stolova u restoran i dodavanje i pregled slika.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3E62" w14:textId="03E259BB" w:rsidR="008415D6" w:rsidRPr="008415D6" w:rsidRDefault="00C3380F" w:rsidP="008415D6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</w:t>
            </w:r>
            <w:r w:rsidR="00DA6551" w:rsidRPr="00F4642A">
              <w:rPr>
                <w:rFonts w:cs="Verdana"/>
              </w:rPr>
              <w:t>rednji</w:t>
            </w:r>
          </w:p>
        </w:tc>
      </w:tr>
      <w:tr w:rsidR="00C3380F" w:rsidRPr="00F4642A" w14:paraId="2187EE37" w14:textId="77777777" w:rsidTr="00C3380F">
        <w:trPr>
          <w:trHeight w:val="1099"/>
        </w:trPr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6560" w14:textId="4D6A4A40" w:rsidR="00C3380F" w:rsidRDefault="00C3380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Obavijesti o rezervacijama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095D" w14:textId="0FF275B8" w:rsidR="00C3380F" w:rsidRDefault="00C3380F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</w:rPr>
            </w:pPr>
            <w:r>
              <w:rPr>
                <w:rFonts w:cs="Verdana"/>
              </w:rPr>
              <w:t>Klijentima koji uspješno rezervišu svoje mjesto u restoranu šaljemo obavjest (SMS</w:t>
            </w:r>
            <w:r w:rsidR="003C40FD">
              <w:rPr>
                <w:rFonts w:cs="Verdana"/>
              </w:rPr>
              <w:t>,</w:t>
            </w:r>
            <w:r>
              <w:rPr>
                <w:rFonts w:cs="Verdana"/>
              </w:rPr>
              <w:t>Email) o uspješnoj registraciji. U kojoj dobiju i podsjetnik na datum rezervacije restorana.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076E" w14:textId="598DADCF" w:rsidR="00C3380F" w:rsidRDefault="00C3380F" w:rsidP="008415D6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  <w:tr w:rsidR="005701AE" w:rsidRPr="00F4642A" w14:paraId="27E53E30" w14:textId="77777777" w:rsidTr="00C3380F">
        <w:trPr>
          <w:trHeight w:val="1099"/>
        </w:trPr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13C6" w14:textId="750F7568" w:rsidR="005701AE" w:rsidRDefault="005701AE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Rating opcija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620F" w14:textId="15495FEC" w:rsidR="005701AE" w:rsidRDefault="005701AE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</w:rPr>
            </w:pPr>
            <w:r>
              <w:rPr>
                <w:rFonts w:cs="Verdana"/>
              </w:rPr>
              <w:t>Opcija ocjenjivanja restorana dostupna logiranim klijentima, koji će moći ocjeniti restoran sa ocjenom od 1 do 5 zvjezdica i dati svoj komentar.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85BB" w14:textId="5751FDEA" w:rsidR="005701AE" w:rsidRDefault="005701AE" w:rsidP="008415D6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  <w:tr w:rsidR="00C3380F" w:rsidRPr="00F4642A" w14:paraId="584E8CAD" w14:textId="77777777" w:rsidTr="005701AE">
        <w:trPr>
          <w:trHeight w:val="1207"/>
        </w:trPr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0835" w14:textId="2F334FF3" w:rsidR="00C3380F" w:rsidRDefault="00C3380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lastRenderedPageBreak/>
              <w:t>Admin panel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9E90" w14:textId="23861B8A" w:rsidR="00C3380F" w:rsidRDefault="00C3380F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</w:rPr>
            </w:pPr>
            <w:r>
              <w:rPr>
                <w:rFonts w:cs="Verdana"/>
              </w:rPr>
              <w:t>Admin panelu imaju pristup samo korisnici sistema koji su identifikovani kao admini. Na ovom panelu imaju pregled korisnika i restorana</w:t>
            </w:r>
            <w:r w:rsidR="007461D3">
              <w:rPr>
                <w:rFonts w:cs="Verdana"/>
              </w:rPr>
              <w:t xml:space="preserve"> i</w:t>
            </w:r>
            <w:r>
              <w:rPr>
                <w:rFonts w:cs="Verdana"/>
              </w:rPr>
              <w:t xml:space="preserve"> opciju brisanja</w:t>
            </w:r>
            <w:r w:rsidR="007461D3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D4D3" w14:textId="7BAC71C8" w:rsidR="00C3380F" w:rsidRDefault="005701AE" w:rsidP="008415D6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</w:tbl>
    <w:p w14:paraId="137C53CC" w14:textId="77777777" w:rsidR="00481EB1" w:rsidRDefault="00481EB1" w:rsidP="00481EB1">
      <w:bookmarkStart w:id="17" w:name="_Toc344766209"/>
    </w:p>
    <w:p w14:paraId="23A784DD" w14:textId="77777777" w:rsidR="00DA6551" w:rsidRPr="00D214A1" w:rsidRDefault="00481EB1" w:rsidP="005F6241">
      <w:pPr>
        <w:pStyle w:val="Heading2"/>
        <w:spacing w:before="240" w:after="60" w:line="276" w:lineRule="auto"/>
      </w:pPr>
      <w:bookmarkStart w:id="18" w:name="_Toc370003024"/>
      <w:r>
        <w:t>Korisnici i njihovi c</w:t>
      </w:r>
      <w:r w:rsidR="00DA6551" w:rsidRPr="00D214A1">
        <w:t>iljevi</w:t>
      </w:r>
      <w:bookmarkEnd w:id="18"/>
      <w:r w:rsidR="00DA6551" w:rsidRPr="00D214A1">
        <w:t xml:space="preserve"> </w:t>
      </w:r>
      <w:bookmarkEnd w:id="17"/>
    </w:p>
    <w:p w14:paraId="6CA0DE43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14:paraId="727B9138" w14:textId="77777777"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14:paraId="46C39B52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7F0C4E" w14:textId="77777777"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7C2A8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14:paraId="77F52EDF" w14:textId="77777777" w:rsidTr="004F3233">
        <w:trPr>
          <w:trHeight w:val="1882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6F08" w14:textId="7E59105C" w:rsidR="00DA6551" w:rsidRPr="00F4642A" w:rsidRDefault="005701A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Klijenti (gosti u restoranu)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D2C5" w14:textId="1AAF012D" w:rsidR="006E17BB" w:rsidRDefault="006E17BB" w:rsidP="006E17BB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Pregled restorana po lokaciji</w:t>
            </w:r>
          </w:p>
          <w:p w14:paraId="46CCE2FB" w14:textId="7310B600" w:rsidR="006E17BB" w:rsidRDefault="006E17BB" w:rsidP="006E17BB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Pregled profila jednog restorana</w:t>
            </w:r>
          </w:p>
          <w:p w14:paraId="63231343" w14:textId="4A1E9E62" w:rsidR="006E17BB" w:rsidRDefault="006E17BB" w:rsidP="006E17BB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Proces rezervacije stolova jednog restorana</w:t>
            </w:r>
          </w:p>
          <w:p w14:paraId="13AEF391" w14:textId="32FD5D46" w:rsidR="006E17BB" w:rsidRDefault="006E17BB" w:rsidP="006E17BB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 xml:space="preserve">Pregled rezervacija </w:t>
            </w:r>
          </w:p>
          <w:p w14:paraId="768F7129" w14:textId="77368B20" w:rsidR="006E17BB" w:rsidRPr="006E17BB" w:rsidRDefault="006E17BB" w:rsidP="004F3233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Rating restorana</w:t>
            </w:r>
          </w:p>
        </w:tc>
      </w:tr>
      <w:tr w:rsidR="00DA6551" w:rsidRPr="00F4642A" w14:paraId="25E7253E" w14:textId="77777777" w:rsidTr="004F3233">
        <w:trPr>
          <w:trHeight w:val="1018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2051" w14:textId="369FBB90" w:rsidR="00DA6551" w:rsidRPr="00F4642A" w:rsidRDefault="005701AE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Vlasnici restorana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3D25" w14:textId="77777777" w:rsidR="00DA6551" w:rsidRDefault="006E17BB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Kreiranje restorana</w:t>
            </w:r>
          </w:p>
          <w:p w14:paraId="6D71026C" w14:textId="76686B12" w:rsidR="006E17BB" w:rsidRDefault="006E17BB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 xml:space="preserve">Uređivanje restorana </w:t>
            </w:r>
          </w:p>
          <w:p w14:paraId="63288E47" w14:textId="02843447" w:rsidR="006E17BB" w:rsidRPr="004F3233" w:rsidRDefault="006E17BB" w:rsidP="004F3233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Uređivanje menija</w:t>
            </w:r>
          </w:p>
        </w:tc>
      </w:tr>
      <w:tr w:rsidR="00DA6551" w:rsidRPr="00F4642A" w14:paraId="689ACD6A" w14:textId="77777777" w:rsidTr="004F3233">
        <w:trPr>
          <w:trHeight w:val="1117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8122" w14:textId="3867D24A" w:rsidR="00DA6551" w:rsidRPr="00F4642A" w:rsidRDefault="005701AE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7A7F" w14:textId="43D6D031" w:rsidR="00DA6551" w:rsidRDefault="006E17BB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Pregled korisnika</w:t>
            </w:r>
          </w:p>
          <w:p w14:paraId="22FDB641" w14:textId="101D8D1D" w:rsidR="006E17BB" w:rsidRDefault="006E17BB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Pregled restorana i njihovih detalja</w:t>
            </w:r>
          </w:p>
          <w:p w14:paraId="3C42C560" w14:textId="24D63FC4" w:rsidR="006E17BB" w:rsidRPr="004F3233" w:rsidRDefault="004F3233" w:rsidP="004F3233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Brisanje restorana</w:t>
            </w:r>
          </w:p>
        </w:tc>
      </w:tr>
    </w:tbl>
    <w:p w14:paraId="780F7E89" w14:textId="77777777" w:rsidR="00333FF3" w:rsidRDefault="00333FF3" w:rsidP="00333FF3">
      <w:pPr>
        <w:spacing w:line="240" w:lineRule="auto"/>
        <w:rPr>
          <w:i/>
        </w:rPr>
      </w:pPr>
    </w:p>
    <w:p w14:paraId="0576547F" w14:textId="77777777" w:rsidR="001F7E77" w:rsidRDefault="001F7E77" w:rsidP="001F7E77">
      <w:pPr>
        <w:pStyle w:val="Heading2"/>
      </w:pPr>
      <w:r>
        <w:br w:type="page"/>
      </w:r>
      <w:bookmarkStart w:id="19" w:name="_Toc370003025"/>
      <w:r>
        <w:lastRenderedPageBreak/>
        <w:t>Sumarni Pregled mogućnosti sistema</w:t>
      </w:r>
      <w:bookmarkEnd w:id="19"/>
      <w:r w:rsidRPr="00F4642A">
        <w:t xml:space="preserve"> </w:t>
      </w:r>
    </w:p>
    <w:p w14:paraId="279446F5" w14:textId="77777777"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14:paraId="7E72EF08" w14:textId="600C859B"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7A28B2">
        <w:rPr>
          <w:szCs w:val="22"/>
        </w:rPr>
        <w:t>Aplikacija za online rezervaciju restorana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14:paraId="1A48F16E" w14:textId="5E9CF86D" w:rsidR="001F7E77" w:rsidRPr="001F7E77" w:rsidRDefault="007A28B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evidencija podataka o restoranu</w:t>
      </w:r>
    </w:p>
    <w:p w14:paraId="7B62D59C" w14:textId="1338E3AE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7A28B2">
        <w:rPr>
          <w:sz w:val="22"/>
          <w:szCs w:val="22"/>
        </w:rPr>
        <w:t>podataka o rezervacijama</w:t>
      </w:r>
      <w:r w:rsidRPr="001F7E77">
        <w:rPr>
          <w:sz w:val="22"/>
          <w:szCs w:val="22"/>
        </w:rPr>
        <w:t xml:space="preserve"> </w:t>
      </w:r>
    </w:p>
    <w:p w14:paraId="19A9BAE9" w14:textId="786E737D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277721">
        <w:rPr>
          <w:sz w:val="22"/>
          <w:szCs w:val="22"/>
        </w:rPr>
        <w:t>podataka o stolovima u restoranu</w:t>
      </w:r>
    </w:p>
    <w:p w14:paraId="1F742C3A" w14:textId="3D547ABF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277721">
        <w:rPr>
          <w:sz w:val="22"/>
          <w:szCs w:val="22"/>
        </w:rPr>
        <w:t>podataka o jelima i jelovniku</w:t>
      </w:r>
      <w:r w:rsidRPr="001F7E77">
        <w:rPr>
          <w:sz w:val="22"/>
          <w:szCs w:val="22"/>
        </w:rPr>
        <w:t xml:space="preserve"> </w:t>
      </w:r>
    </w:p>
    <w:p w14:paraId="46D16DA9" w14:textId="0E342C55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277721">
        <w:rPr>
          <w:sz w:val="22"/>
          <w:szCs w:val="22"/>
        </w:rPr>
        <w:t>rating sistema</w:t>
      </w:r>
      <w:r w:rsidRPr="001F7E77">
        <w:rPr>
          <w:sz w:val="22"/>
          <w:szCs w:val="22"/>
        </w:rPr>
        <w:t xml:space="preserve"> </w:t>
      </w:r>
    </w:p>
    <w:p w14:paraId="6B68B5E6" w14:textId="3A66D8F8" w:rsidR="001F7E77" w:rsidRPr="001F7E77" w:rsidRDefault="002777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pretraživanje restorana</w:t>
      </w:r>
    </w:p>
    <w:p w14:paraId="2B1719AA" w14:textId="62D98F1D" w:rsidR="001F7E77" w:rsidRPr="001F7E77" w:rsidRDefault="002777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profila restorana</w:t>
      </w:r>
    </w:p>
    <w:p w14:paraId="304051D2" w14:textId="73A802EE" w:rsidR="001F7E77" w:rsidRDefault="002777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rezervacija klijenta</w:t>
      </w:r>
    </w:p>
    <w:p w14:paraId="0F854892" w14:textId="3EBCBF7D" w:rsidR="00C01B7B" w:rsidRPr="001F7E77" w:rsidRDefault="00C01B7B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obavijesti za rezerviranje restorana</w:t>
      </w:r>
    </w:p>
    <w:p w14:paraId="2E8FAE92" w14:textId="4F25F722" w:rsidR="001F7E77" w:rsidRPr="001F7E77" w:rsidRDefault="002777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naručivanja jela za rezervaciju</w:t>
      </w:r>
    </w:p>
    <w:p w14:paraId="06A755D7" w14:textId="6FED1555" w:rsidR="00B36244" w:rsidRPr="001F7E77" w:rsidRDefault="00B36244" w:rsidP="00B36244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otvaranje i ažuriranje </w:t>
      </w:r>
      <w:r>
        <w:rPr>
          <w:sz w:val="22"/>
          <w:szCs w:val="22"/>
        </w:rPr>
        <w:t>računa klijenta i admina</w:t>
      </w:r>
      <w:r w:rsidRPr="001F7E77">
        <w:rPr>
          <w:sz w:val="22"/>
          <w:szCs w:val="22"/>
        </w:rPr>
        <w:t xml:space="preserve"> </w:t>
      </w:r>
    </w:p>
    <w:p w14:paraId="10A290F3" w14:textId="27A65CE0" w:rsidR="001F7E77" w:rsidRPr="001F7E77" w:rsidRDefault="00B36244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kreiranje profila za restorane</w:t>
      </w:r>
    </w:p>
    <w:p w14:paraId="479F826F" w14:textId="74D69FDA" w:rsidR="001F7E77" w:rsidRPr="001F7E77" w:rsidRDefault="00B36244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uređivanje profila jednog restorana</w:t>
      </w:r>
    </w:p>
    <w:p w14:paraId="4D5BB317" w14:textId="73C4F128" w:rsidR="001F7E77" w:rsidRPr="001F7E77" w:rsidRDefault="00B36244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korisnika sistema (korisnici koji imaju pristup: admin)</w:t>
      </w:r>
    </w:p>
    <w:p w14:paraId="51F2603B" w14:textId="72863542" w:rsidR="001F7E77" w:rsidRPr="001F7E77" w:rsidRDefault="00B36244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</w:t>
      </w:r>
      <w:r w:rsidR="00A643B5">
        <w:rPr>
          <w:sz w:val="22"/>
          <w:szCs w:val="22"/>
        </w:rPr>
        <w:t xml:space="preserve"> detalja o restoranu</w:t>
      </w:r>
      <w:r>
        <w:rPr>
          <w:sz w:val="22"/>
          <w:szCs w:val="22"/>
        </w:rPr>
        <w:t xml:space="preserve"> i brisanje restorana (</w:t>
      </w:r>
      <w:r w:rsidRPr="00B36244">
        <w:rPr>
          <w:sz w:val="22"/>
          <w:szCs w:val="22"/>
        </w:rPr>
        <w:t>korisnici koji imaju pristup: admin)</w:t>
      </w:r>
    </w:p>
    <w:p w14:paraId="14ADC21C" w14:textId="4CB317AE" w:rsidR="001F7E77" w:rsidRDefault="001F7E77" w:rsidP="00DD062B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upravljanje korisničkim nalozima (korisnici mogu biti različitog tipa:</w:t>
      </w:r>
      <w:r w:rsidR="00B36244">
        <w:rPr>
          <w:sz w:val="22"/>
          <w:szCs w:val="22"/>
        </w:rPr>
        <w:t xml:space="preserve"> gosti, vlasnici restorana i admini</w:t>
      </w:r>
      <w:r w:rsidRPr="001F7E77">
        <w:rPr>
          <w:sz w:val="22"/>
          <w:szCs w:val="22"/>
        </w:rPr>
        <w:t xml:space="preserve">) </w:t>
      </w:r>
    </w:p>
    <w:p w14:paraId="0DA0505F" w14:textId="46B97AFB" w:rsidR="00DF406E" w:rsidRDefault="00DF406E" w:rsidP="00DF406E">
      <w:pPr>
        <w:pStyle w:val="Heading2"/>
      </w:pPr>
      <w:bookmarkStart w:id="20" w:name="_Toc370003026"/>
      <w:r w:rsidRPr="00F4642A">
        <w:t>Pretpostavke i ovisnost o drugim sistemima</w:t>
      </w:r>
      <w:bookmarkEnd w:id="20"/>
    </w:p>
    <w:p w14:paraId="73008FFD" w14:textId="6B28D5BB" w:rsidR="00DF406E" w:rsidRDefault="00DF406E" w:rsidP="00DF406E"/>
    <w:p w14:paraId="189C6364" w14:textId="429DC1EE" w:rsidR="00DF406E" w:rsidRDefault="00DF406E" w:rsidP="00DF406E"/>
    <w:p w14:paraId="39258FB1" w14:textId="6156EA9A" w:rsidR="00DF406E" w:rsidRDefault="00DF406E" w:rsidP="00DF406E"/>
    <w:p w14:paraId="5E730596" w14:textId="482B1D88" w:rsidR="00DF406E" w:rsidRDefault="00DF406E" w:rsidP="00DF406E"/>
    <w:p w14:paraId="3918C12D" w14:textId="77777777" w:rsidR="00DF406E" w:rsidRPr="00DF406E" w:rsidRDefault="00DF406E" w:rsidP="00DF406E"/>
    <w:p w14:paraId="68FC6EDB" w14:textId="77777777" w:rsidR="00481EB1" w:rsidRDefault="001F7E77" w:rsidP="00481EB1">
      <w:pPr>
        <w:pStyle w:val="Heading2"/>
      </w:pPr>
      <w:bookmarkStart w:id="21" w:name="_Toc370003027"/>
      <w:r>
        <w:lastRenderedPageBreak/>
        <w:t>CIJENA PROJEKTA</w:t>
      </w:r>
      <w:bookmarkEnd w:id="21"/>
    </w:p>
    <w:p w14:paraId="1AAED3AD" w14:textId="77777777" w:rsidR="0051392F" w:rsidRDefault="0051392F" w:rsidP="0051392F">
      <w:bookmarkStart w:id="22" w:name="_Toc370003029"/>
      <w:r>
        <w:t>Teško je dati tačne procjene troškova, ali oni bi uključivali:</w:t>
      </w:r>
    </w:p>
    <w:p w14:paraId="3FFB6392" w14:textId="77777777" w:rsidR="0051392F" w:rsidRDefault="0051392F" w:rsidP="0051392F">
      <w:pPr>
        <w:numPr>
          <w:ilvl w:val="0"/>
          <w:numId w:val="11"/>
        </w:numPr>
      </w:pPr>
      <w:r>
        <w:t>Korištenje određenih alata i njihove licence (npr Visual Studio, MSSQL i sl)</w:t>
      </w:r>
    </w:p>
    <w:p w14:paraId="2A27BC12" w14:textId="77777777" w:rsidR="0051392F" w:rsidRDefault="0051392F" w:rsidP="0051392F">
      <w:pPr>
        <w:numPr>
          <w:ilvl w:val="0"/>
          <w:numId w:val="11"/>
        </w:numPr>
      </w:pPr>
      <w:r>
        <w:t>DB server</w:t>
      </w:r>
    </w:p>
    <w:p w14:paraId="5166C4D2" w14:textId="77777777" w:rsidR="0051392F" w:rsidRDefault="0051392F" w:rsidP="0051392F">
      <w:pPr>
        <w:numPr>
          <w:ilvl w:val="0"/>
          <w:numId w:val="11"/>
        </w:numPr>
      </w:pPr>
      <w:r>
        <w:t>Računari</w:t>
      </w:r>
    </w:p>
    <w:p w14:paraId="6E9994A9" w14:textId="77777777" w:rsidR="0051392F" w:rsidRDefault="0051392F" w:rsidP="0051392F">
      <w:pPr>
        <w:numPr>
          <w:ilvl w:val="0"/>
          <w:numId w:val="11"/>
        </w:numPr>
      </w:pPr>
      <w:r>
        <w:t>Rad programera i testera</w:t>
      </w:r>
    </w:p>
    <w:p w14:paraId="14E91893" w14:textId="77777777" w:rsidR="0051392F" w:rsidRDefault="0051392F" w:rsidP="0051392F">
      <w:pPr>
        <w:numPr>
          <w:ilvl w:val="0"/>
          <w:numId w:val="11"/>
        </w:numPr>
      </w:pPr>
      <w:r>
        <w:t>...</w:t>
      </w:r>
    </w:p>
    <w:p w14:paraId="6757810C" w14:textId="77777777" w:rsidR="003D5020" w:rsidRDefault="003D5020" w:rsidP="003D5020">
      <w:pPr>
        <w:pStyle w:val="Heading2"/>
      </w:pPr>
      <w:bookmarkStart w:id="23" w:name="_Toc370003028"/>
      <w:bookmarkEnd w:id="0"/>
      <w:bookmarkEnd w:id="22"/>
      <w:r w:rsidRPr="00F4642A">
        <w:t>Alternativna rješenja</w:t>
      </w:r>
      <w:bookmarkEnd w:id="23"/>
    </w:p>
    <w:p w14:paraId="22FEA2E5" w14:textId="77777777" w:rsidR="003D5020" w:rsidRPr="00175816" w:rsidRDefault="003D5020" w:rsidP="003D5020">
      <w:pPr>
        <w:pStyle w:val="Heading2"/>
      </w:pPr>
      <w:r w:rsidRPr="00175816">
        <w:t>Poslovna opravdanost</w:t>
      </w:r>
    </w:p>
    <w:p w14:paraId="0CE19EE4" w14:textId="39EAC88A" w:rsidR="00016866" w:rsidRPr="003D5020" w:rsidRDefault="003D5020" w:rsidP="003D5020">
      <w:pPr>
        <w:pStyle w:val="Heading1"/>
      </w:pPr>
      <w:bookmarkStart w:id="24" w:name="_Toc370003030"/>
      <w:r w:rsidRPr="002F4711">
        <w:t>Prilozi</w:t>
      </w:r>
      <w:bookmarkEnd w:id="24"/>
    </w:p>
    <w:sectPr w:rsidR="00016866" w:rsidRPr="003D5020" w:rsidSect="00772CE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5BBD" w14:textId="77777777" w:rsidR="004137BF" w:rsidRDefault="004137BF">
      <w:pPr>
        <w:spacing w:line="240" w:lineRule="auto"/>
      </w:pPr>
      <w:r>
        <w:separator/>
      </w:r>
    </w:p>
  </w:endnote>
  <w:endnote w:type="continuationSeparator" w:id="0">
    <w:p w14:paraId="5612512B" w14:textId="77777777" w:rsidR="004137BF" w:rsidRDefault="00413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3805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20B6E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E3B9" w14:textId="202D46C5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FC71A2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4923461" wp14:editId="1AFE130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B0128BA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FC71A2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F04548" wp14:editId="599C3508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D40D16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" fillcolor="#4bacc6" strokecolor="#4f81bd">
              <w10:wrap anchorx="page" anchory="page"/>
            </v:rect>
          </w:pict>
        </mc:Fallback>
      </mc:AlternateContent>
    </w:r>
    <w:r w:rsidR="00FC71A2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79E9F0A" wp14:editId="027743E8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DB4A82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F572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39FF" w14:textId="77777777" w:rsidR="004137BF" w:rsidRDefault="004137BF">
      <w:pPr>
        <w:spacing w:line="240" w:lineRule="auto"/>
      </w:pPr>
      <w:r>
        <w:separator/>
      </w:r>
    </w:p>
  </w:footnote>
  <w:footnote w:type="continuationSeparator" w:id="0">
    <w:p w14:paraId="7DEFDDCC" w14:textId="77777777" w:rsidR="004137BF" w:rsidRDefault="00413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D1AC" w14:textId="77777777" w:rsidR="00772CEF" w:rsidRDefault="00772CEF">
    <w:pPr>
      <w:rPr>
        <w:sz w:val="24"/>
      </w:rPr>
    </w:pPr>
  </w:p>
  <w:p w14:paraId="3D64756C" w14:textId="78A69FF4" w:rsidR="00772CEF" w:rsidRDefault="00FC71A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285F8C05" wp14:editId="3F8F546D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F98414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6C4CD6EB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5ADDE58A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0DBBB5D4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753B3F8F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3A8977A9" w14:textId="77777777" w:rsidTr="00772CEF">
      <w:tc>
        <w:tcPr>
          <w:tcW w:w="6379" w:type="dxa"/>
        </w:tcPr>
        <w:p w14:paraId="4EFA9C2B" w14:textId="54C6AF16" w:rsidR="00772CEF" w:rsidRPr="005A30FF" w:rsidRDefault="00C74B7D" w:rsidP="00560137">
          <w:pPr>
            <w:tabs>
              <w:tab w:val="left" w:pos="2558"/>
            </w:tabs>
            <w:spacing w:before="0" w:after="0"/>
          </w:pPr>
          <w:r w:rsidRPr="00C74B7D">
            <w:t>Aplikacija za online rezervaciju restorana</w:t>
          </w:r>
          <w:r w:rsidR="00772CEF">
            <w:tab/>
          </w:r>
        </w:p>
      </w:tc>
      <w:tc>
        <w:tcPr>
          <w:tcW w:w="3179" w:type="dxa"/>
        </w:tcPr>
        <w:p w14:paraId="7F45F9B4" w14:textId="77777777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14:paraId="2F9D0D1B" w14:textId="77777777" w:rsidTr="00772CEF">
      <w:tc>
        <w:tcPr>
          <w:tcW w:w="6379" w:type="dxa"/>
        </w:tcPr>
        <w:p w14:paraId="46C05F3E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5D12A6FD" w14:textId="67A875D5" w:rsidR="00772CEF" w:rsidRPr="005A30FF" w:rsidRDefault="00772CEF" w:rsidP="00560137">
          <w:pPr>
            <w:spacing w:before="0" w:after="0"/>
          </w:pPr>
          <w:r w:rsidRPr="005A30FF">
            <w:t xml:space="preserve">  Datum:  </w:t>
          </w:r>
          <w:r w:rsidR="00C74B7D">
            <w:t>2</w:t>
          </w:r>
          <w:r w:rsidR="00567BCE">
            <w:t>0</w:t>
          </w:r>
          <w:r w:rsidR="00C74B7D">
            <w:t>.3.2022</w:t>
          </w:r>
        </w:p>
      </w:tc>
    </w:tr>
  </w:tbl>
  <w:p w14:paraId="370C8C71" w14:textId="77777777" w:rsidR="00772CEF" w:rsidRDefault="00772CEF" w:rsidP="004469B1">
    <w:pPr>
      <w:pStyle w:val="Header"/>
      <w:jc w:val="center"/>
    </w:pPr>
  </w:p>
  <w:p w14:paraId="77749766" w14:textId="4FA2F2E4" w:rsidR="00772CEF" w:rsidRPr="006705B6" w:rsidRDefault="00FC71A2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48B629F" wp14:editId="56AD40F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89B28F9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53608E" wp14:editId="5C3A025D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762C168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3ABE58C" wp14:editId="5F2179BA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D0AD0A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0E34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b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18B24C8"/>
    <w:multiLevelType w:val="hybridMultilevel"/>
    <w:tmpl w:val="9362B2E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2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A29AC"/>
    <w:rsid w:val="000B2FD6"/>
    <w:rsid w:val="000C27F2"/>
    <w:rsid w:val="000C7184"/>
    <w:rsid w:val="000E0065"/>
    <w:rsid w:val="000E4710"/>
    <w:rsid w:val="000F0B60"/>
    <w:rsid w:val="000F33FF"/>
    <w:rsid w:val="00111B00"/>
    <w:rsid w:val="001153FD"/>
    <w:rsid w:val="00123E86"/>
    <w:rsid w:val="0013773E"/>
    <w:rsid w:val="00156079"/>
    <w:rsid w:val="00160CD1"/>
    <w:rsid w:val="00171E50"/>
    <w:rsid w:val="00181092"/>
    <w:rsid w:val="001871C6"/>
    <w:rsid w:val="001902C5"/>
    <w:rsid w:val="00193A85"/>
    <w:rsid w:val="00194BAC"/>
    <w:rsid w:val="001A1EE3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037C"/>
    <w:rsid w:val="002354B7"/>
    <w:rsid w:val="00236CF0"/>
    <w:rsid w:val="00237554"/>
    <w:rsid w:val="0024161D"/>
    <w:rsid w:val="00241787"/>
    <w:rsid w:val="00245329"/>
    <w:rsid w:val="002539AC"/>
    <w:rsid w:val="00254215"/>
    <w:rsid w:val="00262A9F"/>
    <w:rsid w:val="002644DE"/>
    <w:rsid w:val="00264870"/>
    <w:rsid w:val="0026577B"/>
    <w:rsid w:val="00273091"/>
    <w:rsid w:val="00273595"/>
    <w:rsid w:val="00273987"/>
    <w:rsid w:val="00273E08"/>
    <w:rsid w:val="00277721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0F12"/>
    <w:rsid w:val="00304E7B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40FD"/>
    <w:rsid w:val="003C5B8F"/>
    <w:rsid w:val="003C6CFE"/>
    <w:rsid w:val="003D13E0"/>
    <w:rsid w:val="003D5020"/>
    <w:rsid w:val="003E2A25"/>
    <w:rsid w:val="003E2BD3"/>
    <w:rsid w:val="003E633E"/>
    <w:rsid w:val="003E640D"/>
    <w:rsid w:val="003F07ED"/>
    <w:rsid w:val="003F52C9"/>
    <w:rsid w:val="00402575"/>
    <w:rsid w:val="004027E4"/>
    <w:rsid w:val="004137BF"/>
    <w:rsid w:val="004140EA"/>
    <w:rsid w:val="004163A1"/>
    <w:rsid w:val="00431E03"/>
    <w:rsid w:val="0043275E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3233"/>
    <w:rsid w:val="004F6C15"/>
    <w:rsid w:val="004F7589"/>
    <w:rsid w:val="00500CD8"/>
    <w:rsid w:val="00501DB7"/>
    <w:rsid w:val="0051392F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0351"/>
    <w:rsid w:val="00561C4D"/>
    <w:rsid w:val="00567BCE"/>
    <w:rsid w:val="005701AE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2B6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E17BB"/>
    <w:rsid w:val="006F5E20"/>
    <w:rsid w:val="00701FCD"/>
    <w:rsid w:val="007021A5"/>
    <w:rsid w:val="0070564C"/>
    <w:rsid w:val="00706657"/>
    <w:rsid w:val="00714EED"/>
    <w:rsid w:val="007232DF"/>
    <w:rsid w:val="00730A4C"/>
    <w:rsid w:val="007310B1"/>
    <w:rsid w:val="00732310"/>
    <w:rsid w:val="0073240D"/>
    <w:rsid w:val="00735685"/>
    <w:rsid w:val="00735F3A"/>
    <w:rsid w:val="007367AA"/>
    <w:rsid w:val="0073793E"/>
    <w:rsid w:val="007424A8"/>
    <w:rsid w:val="007461D3"/>
    <w:rsid w:val="007555C5"/>
    <w:rsid w:val="00762D26"/>
    <w:rsid w:val="0076366F"/>
    <w:rsid w:val="00764EE0"/>
    <w:rsid w:val="00764F4A"/>
    <w:rsid w:val="00766923"/>
    <w:rsid w:val="00772CEF"/>
    <w:rsid w:val="00795558"/>
    <w:rsid w:val="007956FE"/>
    <w:rsid w:val="007A28B2"/>
    <w:rsid w:val="007A6735"/>
    <w:rsid w:val="007A79D9"/>
    <w:rsid w:val="007B0FD2"/>
    <w:rsid w:val="007B6E0A"/>
    <w:rsid w:val="007C0F9D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415D6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634C"/>
    <w:rsid w:val="00937F81"/>
    <w:rsid w:val="0094345C"/>
    <w:rsid w:val="00943719"/>
    <w:rsid w:val="00951E86"/>
    <w:rsid w:val="009535D1"/>
    <w:rsid w:val="00960C76"/>
    <w:rsid w:val="00963902"/>
    <w:rsid w:val="00965027"/>
    <w:rsid w:val="00971889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8D0"/>
    <w:rsid w:val="00A23D66"/>
    <w:rsid w:val="00A3155C"/>
    <w:rsid w:val="00A53D5F"/>
    <w:rsid w:val="00A53EAD"/>
    <w:rsid w:val="00A55649"/>
    <w:rsid w:val="00A57AFA"/>
    <w:rsid w:val="00A57BFF"/>
    <w:rsid w:val="00A60A94"/>
    <w:rsid w:val="00A61C56"/>
    <w:rsid w:val="00A643B5"/>
    <w:rsid w:val="00A67284"/>
    <w:rsid w:val="00A706AB"/>
    <w:rsid w:val="00A75DE1"/>
    <w:rsid w:val="00A768E3"/>
    <w:rsid w:val="00A91E69"/>
    <w:rsid w:val="00A934EE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03251"/>
    <w:rsid w:val="00B1183C"/>
    <w:rsid w:val="00B12D69"/>
    <w:rsid w:val="00B13BBE"/>
    <w:rsid w:val="00B14BDC"/>
    <w:rsid w:val="00B33B10"/>
    <w:rsid w:val="00B33CA7"/>
    <w:rsid w:val="00B36244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1B7B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380F"/>
    <w:rsid w:val="00C64E06"/>
    <w:rsid w:val="00C666C3"/>
    <w:rsid w:val="00C710ED"/>
    <w:rsid w:val="00C739F3"/>
    <w:rsid w:val="00C74B7D"/>
    <w:rsid w:val="00C77986"/>
    <w:rsid w:val="00C85717"/>
    <w:rsid w:val="00C92300"/>
    <w:rsid w:val="00C94804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062B"/>
    <w:rsid w:val="00DD3A77"/>
    <w:rsid w:val="00DE0A53"/>
    <w:rsid w:val="00DE5DF5"/>
    <w:rsid w:val="00DE7C2A"/>
    <w:rsid w:val="00DF406E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0035B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95697"/>
    <w:rsid w:val="00FA1733"/>
    <w:rsid w:val="00FB3D79"/>
    <w:rsid w:val="00FB3DAD"/>
    <w:rsid w:val="00FB7310"/>
    <w:rsid w:val="00FC11BE"/>
    <w:rsid w:val="00FC3520"/>
    <w:rsid w:val="00FC66DC"/>
    <w:rsid w:val="00FC71A2"/>
    <w:rsid w:val="00FD209B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BABA33"/>
  <w15:chartTrackingRefBased/>
  <w15:docId w15:val="{F34E5DFA-F68F-4492-BB39-DE8BBC30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nel.krvavac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adi.alikalfi&#263;@hot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x\webapp%20na%20kojem%20radi&#353;\Sve%20sa%20azure-a\dokumenti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9BBC-7B52-4271-A938-9004F5C0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200</TotalTime>
  <Pages>9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7640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Nedim Nurković</cp:lastModifiedBy>
  <cp:revision>35</cp:revision>
  <cp:lastPrinted>2012-01-12T10:01:00Z</cp:lastPrinted>
  <dcterms:created xsi:type="dcterms:W3CDTF">2022-03-26T18:24:00Z</dcterms:created>
  <dcterms:modified xsi:type="dcterms:W3CDTF">2022-03-27T15:50:00Z</dcterms:modified>
</cp:coreProperties>
</file>